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23D4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50C5872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345644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14:paraId="47C010C4">
      <w:pPr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государственный технический университет</w:t>
      </w:r>
    </w:p>
    <w:p w14:paraId="5BA004CC">
      <w:pPr>
        <w:ind w:right="-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имени Н.Э. Баумана</w:t>
      </w:r>
    </w:p>
    <w:p w14:paraId="462BA3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(национальный исследовательский университет)»</w:t>
      </w:r>
    </w:p>
    <w:p w14:paraId="520975A0">
      <w:pPr>
        <w:pBdr>
          <w:bottom w:val="thinThickSmallGap" w:color="auto" w:sz="24" w:space="1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(МГТУ им. Н.Э. Баумана)</w:t>
      </w:r>
    </w:p>
    <w:p w14:paraId="7BC49764">
      <w:pPr>
        <w:rPr>
          <w:b/>
          <w:sz w:val="24"/>
          <w:szCs w:val="24"/>
        </w:rPr>
      </w:pPr>
    </w:p>
    <w:p w14:paraId="6361FDEA">
      <w:pPr>
        <w:rPr>
          <w:sz w:val="24"/>
          <w:szCs w:val="24"/>
        </w:rPr>
      </w:pPr>
    </w:p>
    <w:p w14:paraId="722DBC4A">
      <w:pPr>
        <w:rPr>
          <w:sz w:val="24"/>
          <w:szCs w:val="24"/>
        </w:rPr>
      </w:pPr>
    </w:p>
    <w:p w14:paraId="093F3C82">
      <w:pPr>
        <w:rPr>
          <w:sz w:val="24"/>
          <w:szCs w:val="24"/>
        </w:rPr>
      </w:pPr>
    </w:p>
    <w:p w14:paraId="5A7D4EB3">
      <w:pPr>
        <w:rPr>
          <w:sz w:val="24"/>
          <w:szCs w:val="24"/>
        </w:rPr>
      </w:pPr>
    </w:p>
    <w:p w14:paraId="7F832559"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2330450" cy="2632710"/>
            <wp:effectExtent l="0" t="0" r="12700" b="15240"/>
            <wp:docPr id="1026" name="Рисунок 2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2" descr="Gerb-BMSTU_0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6327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8B6B">
      <w:pPr>
        <w:rPr>
          <w:sz w:val="24"/>
          <w:szCs w:val="24"/>
        </w:rPr>
      </w:pPr>
    </w:p>
    <w:p w14:paraId="5FB513A5">
      <w:pPr>
        <w:rPr>
          <w:sz w:val="24"/>
          <w:szCs w:val="24"/>
        </w:rPr>
      </w:pPr>
    </w:p>
    <w:p w14:paraId="6CB755B7">
      <w:pPr>
        <w:rPr>
          <w:sz w:val="28"/>
          <w:szCs w:val="28"/>
        </w:rPr>
      </w:pPr>
    </w:p>
    <w:p w14:paraId="78C3E9C9">
      <w:pPr>
        <w:pStyle w:val="20"/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Численные методы линейной алгебры</w:t>
      </w:r>
    </w:p>
    <w:p w14:paraId="721E93D8">
      <w:pPr>
        <w:pStyle w:val="20"/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Студент:  Лю  Кай</w:t>
      </w:r>
    </w:p>
    <w:p w14:paraId="68572746">
      <w:pPr>
        <w:pStyle w:val="20"/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hint="default" w:eastAsia="宋体"/>
          <w:sz w:val="28"/>
          <w:szCs w:val="28"/>
          <w:lang w:val="ru-RU" w:eastAsia="zh-CN"/>
        </w:rPr>
      </w:pPr>
      <w:r>
        <w:rPr>
          <w:rFonts w:hint="default"/>
          <w:sz w:val="28"/>
          <w:szCs w:val="28"/>
          <w:lang w:val="ru-RU" w:eastAsia="zh-CN"/>
        </w:rPr>
        <w:t>Группа</w:t>
      </w:r>
      <w:r>
        <w:rPr>
          <w:rFonts w:hint="eastAsia"/>
          <w:sz w:val="28"/>
          <w:szCs w:val="28"/>
          <w:lang w:val="ru-RU" w:eastAsia="zh-CN"/>
        </w:rPr>
        <w:t>：</w:t>
      </w:r>
      <w:r>
        <w:rPr>
          <w:rFonts w:hint="default"/>
          <w:sz w:val="28"/>
          <w:szCs w:val="28"/>
          <w:lang w:val="ru-RU" w:eastAsia="zh-CN"/>
        </w:rPr>
        <w:t>СМ1И-75б</w:t>
      </w:r>
    </w:p>
    <w:p w14:paraId="34971926">
      <w:pPr>
        <w:pStyle w:val="20"/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Преподаватель:   </w:t>
      </w:r>
      <w:r>
        <w:rPr>
          <w:sz w:val="28"/>
          <w:szCs w:val="28"/>
          <w:lang w:val="ru-RU"/>
        </w:rPr>
        <w:t>Чередниченко</w:t>
      </w:r>
      <w:r>
        <w:rPr>
          <w:rFonts w:hint="default"/>
          <w:sz w:val="28"/>
          <w:szCs w:val="28"/>
          <w:lang w:val="ru-RU"/>
        </w:rPr>
        <w:t xml:space="preserve"> А.В. </w:t>
      </w:r>
    </w:p>
    <w:p w14:paraId="356123B6">
      <w:pPr>
        <w:rPr>
          <w:rFonts w:hint="eastAsia"/>
          <w:sz w:val="24"/>
          <w:lang w:eastAsia="zh-CN"/>
        </w:rPr>
      </w:pPr>
    </w:p>
    <w:p w14:paraId="01DB8B1A">
      <w:pPr>
        <w:jc w:val="center"/>
        <w:rPr>
          <w:rFonts w:hint="default"/>
          <w:sz w:val="24"/>
          <w:lang w:val="ru-RU"/>
        </w:rPr>
      </w:pPr>
      <w:r>
        <w:rPr>
          <w:sz w:val="24"/>
          <w:lang w:val="en-US"/>
        </w:rPr>
        <w:t xml:space="preserve">Вариант </w:t>
      </w:r>
      <w:r>
        <w:rPr>
          <w:rFonts w:hint="default"/>
          <w:sz w:val="24"/>
          <w:lang w:val="ru-RU"/>
        </w:rPr>
        <w:t>3</w:t>
      </w:r>
    </w:p>
    <w:p w14:paraId="21DA1BD3">
      <w:pPr>
        <w:jc w:val="both"/>
        <w:rPr>
          <w:sz w:val="24"/>
        </w:rPr>
      </w:pPr>
    </w:p>
    <w:p w14:paraId="55BCC021">
      <w:pPr>
        <w:jc w:val="center"/>
        <w:rPr>
          <w:sz w:val="24"/>
        </w:rPr>
      </w:pPr>
      <w:r>
        <w:rPr>
          <w:sz w:val="24"/>
        </w:rPr>
        <w:t>Москва</w:t>
      </w:r>
    </w:p>
    <w:p w14:paraId="227A4CB6">
      <w:pPr>
        <w:jc w:val="center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4</w:t>
      </w:r>
    </w:p>
    <w:p w14:paraId="4A867534">
      <w:pPr>
        <w:pStyle w:val="6"/>
        <w:jc w:val="center"/>
      </w:pPr>
    </w:p>
    <w:p w14:paraId="1EDDA9F1">
      <w:pPr>
        <w:pStyle w:val="6"/>
        <w:jc w:val="center"/>
      </w:pPr>
    </w:p>
    <w:p w14:paraId="07D2D39B">
      <w:pPr>
        <w:pStyle w:val="6"/>
        <w:jc w:val="center"/>
      </w:pPr>
    </w:p>
    <w:p w14:paraId="74EE3B05">
      <w:pPr>
        <w:pStyle w:val="6"/>
        <w:jc w:val="center"/>
        <w:sectPr>
          <w:pgSz w:w="11906" w:h="16838"/>
          <w:pgMar w:top="1134" w:right="1134" w:bottom="1134" w:left="1134" w:header="720" w:footer="720" w:gutter="0"/>
          <w:cols w:space="720" w:num="1"/>
        </w:sectPr>
      </w:pPr>
    </w:p>
    <w:p w14:paraId="592D900B">
      <w:pPr>
        <w:pStyle w:val="6"/>
        <w:jc w:val="center"/>
        <w:rPr>
          <w:rFonts w:hint="eastAsia"/>
        </w:rPr>
      </w:pPr>
      <w:r>
        <w:t>Домашнее задание</w:t>
      </w:r>
      <w:r>
        <w:br w:type="textWrapping"/>
      </w:r>
      <w:r>
        <w:t>по курсу "Численные методы линейной алгебры"</w:t>
      </w:r>
    </w:p>
    <w:p w14:paraId="43FBCFE9">
      <w:pPr>
        <w:pStyle w:val="6"/>
        <w:jc w:val="center"/>
        <w:rPr>
          <w:rFonts w:hint="eastAsia"/>
        </w:rPr>
      </w:pPr>
      <w:r>
        <w:t>СМ1</w:t>
      </w:r>
      <w:r>
        <w:rPr>
          <w:rStyle w:val="14"/>
        </w:rPr>
        <w:t xml:space="preserve"> (бакалавры)</w:t>
      </w:r>
      <w:r>
        <w:br w:type="textWrapping"/>
      </w:r>
      <w:r>
        <w:t>Осень</w:t>
      </w:r>
      <w:r>
        <w:tab/>
      </w:r>
      <w:r>
        <w:t xml:space="preserve"> 2024</w:t>
      </w:r>
    </w:p>
    <w:p w14:paraId="2E63F649">
      <w:pPr>
        <w:pStyle w:val="6"/>
        <w:rPr>
          <w:rFonts w:hint="eastAsia"/>
        </w:rPr>
      </w:pPr>
      <w:r>
        <w:t xml:space="preserve">Дана система линейных уравнений (матрица А и вектор правой части </w:t>
      </w:r>
      <w:r>
        <w:rPr>
          <w:b/>
          <w:bCs/>
          <w:lang w:val="en-US"/>
        </w:rPr>
        <w:t>b</w:t>
      </w:r>
      <w:r>
        <w:t>). Численно решить исходную и возмущенную систему следующими методами:</w:t>
      </w:r>
    </w:p>
    <w:p w14:paraId="4BEC23CA">
      <w:pPr>
        <w:pStyle w:val="6"/>
        <w:numPr>
          <w:ilvl w:val="0"/>
          <w:numId w:val="1"/>
        </w:numPr>
        <w:rPr>
          <w:rFonts w:hint="eastAsia"/>
        </w:rPr>
      </w:pPr>
      <w:r>
        <w:t>Методом Гаусса;</w:t>
      </w:r>
    </w:p>
    <w:p w14:paraId="3D25CAFC">
      <w:pPr>
        <w:pStyle w:val="6"/>
        <w:numPr>
          <w:ilvl w:val="0"/>
          <w:numId w:val="1"/>
        </w:numPr>
        <w:rPr>
          <w:rFonts w:hint="eastAsia"/>
        </w:rPr>
      </w:pPr>
      <w:r>
        <w:t>QR-разложением матрицы А;</w:t>
      </w:r>
    </w:p>
    <w:p w14:paraId="6DE8EDC6">
      <w:pPr>
        <w:pStyle w:val="6"/>
        <w:numPr>
          <w:ilvl w:val="0"/>
          <w:numId w:val="1"/>
        </w:numPr>
        <w:rPr>
          <w:rFonts w:hint="eastAsia"/>
        </w:rPr>
      </w:pPr>
      <w:r>
        <w:t>Итерационным методом Гаусса-Зейделя.</w:t>
      </w:r>
    </w:p>
    <w:p w14:paraId="1BF6C908">
      <w:pPr>
        <w:pStyle w:val="6"/>
        <w:rPr>
          <w:rFonts w:hint="eastAsia"/>
        </w:rPr>
      </w:pPr>
      <w:r>
        <w:t xml:space="preserve">Для получения возмущенной системы необходимо изменить элементы A(4,1) и A(1,4) в матрице A на 0,01 (в любую сторону). Сравнить полученные </w:t>
      </w:r>
      <w:r>
        <w:rPr>
          <w:b/>
          <w:bCs/>
        </w:rPr>
        <w:t>решения.</w:t>
      </w:r>
      <w:r>
        <w:t xml:space="preserve"> </w:t>
      </w:r>
      <w:r>
        <w:rPr>
          <w:b/>
          <w:bCs/>
        </w:rPr>
        <w:t xml:space="preserve">Показать, что все найденные решения верны. Объяснить полученные результаты. </w:t>
      </w:r>
      <w:r>
        <w:t xml:space="preserve">Все вычисления проводить на числах с плавающей запятой типа </w:t>
      </w:r>
      <w:r>
        <w:rPr>
          <w:lang w:val="en-US"/>
        </w:rPr>
        <w:t>double</w:t>
      </w:r>
      <w:r>
        <w:t>.</w:t>
      </w:r>
    </w:p>
    <w:p w14:paraId="658AF45F">
      <w:pPr>
        <w:pStyle w:val="6"/>
        <w:rPr>
          <w:rFonts w:hint="eastAsia"/>
        </w:rPr>
      </w:pPr>
    </w:p>
    <w:p w14:paraId="1ECDD0C2">
      <w:pPr>
        <w:pStyle w:val="6"/>
        <w:ind w:firstLine="397"/>
        <w:rPr>
          <w:rFonts w:hint="eastAsia"/>
        </w:rPr>
      </w:pPr>
      <w:r>
        <w:t xml:space="preserve">Для исходной и возмущенной матриц найти наибольшее и наименьшее собственные числа и соответствующие им собственные векторы. </w:t>
      </w:r>
      <w:r>
        <w:rPr>
          <w:b/>
          <w:bCs/>
        </w:rPr>
        <w:t>Показать, что все найденные решения верны. Объяснить полученные результаты.</w:t>
      </w:r>
    </w:p>
    <w:p w14:paraId="58CE59B3">
      <w:pPr>
        <w:pStyle w:val="6"/>
        <w:ind w:firstLine="397"/>
        <w:rPr>
          <w:rFonts w:hint="eastAsia"/>
        </w:rPr>
      </w:pPr>
      <w:r>
        <w:t>Все, что успею рассказать — реализовать, что не успею рассказать — не делать.</w:t>
      </w:r>
    </w:p>
    <w:p w14:paraId="7F53FCD8">
      <w:pPr>
        <w:pStyle w:val="6"/>
        <w:pBdr>
          <w:bottom w:val="single" w:color="000000" w:sz="8" w:space="2"/>
        </w:pBdr>
        <w:rPr>
          <w:rFonts w:hint="eastAsia"/>
        </w:rPr>
      </w:pPr>
    </w:p>
    <w:p w14:paraId="5417DBFC">
      <w:pPr>
        <w:pStyle w:val="6"/>
        <w:ind w:firstLine="510"/>
        <w:rPr>
          <w:rFonts w:hint="eastAsia"/>
        </w:rPr>
      </w:pPr>
    </w:p>
    <w:p w14:paraId="325F3395">
      <w:pPr>
        <w:pStyle w:val="6"/>
        <w:ind w:firstLine="510"/>
        <w:rPr>
          <w:rFonts w:hint="eastAsia"/>
        </w:rPr>
      </w:pPr>
      <w:r>
        <w:t>Условия даны в формате MATLAB. Даны матрица системы и вектор правой части. Выполнять домашнее можно в любой системе (MATLAB, Wolfram Mathematica, Maple, SciLab, Maxima, Exel итд) (кроме Маткада) или писать свои программы на любом языке программирования.</w:t>
      </w:r>
    </w:p>
    <w:p w14:paraId="094A973A">
      <w:pPr>
        <w:pStyle w:val="6"/>
        <w:ind w:firstLine="510"/>
        <w:rPr>
          <w:rFonts w:hint="eastAsia"/>
        </w:rPr>
      </w:pPr>
      <w:r>
        <w:t xml:space="preserve">При использовании систем компьютерной алгебры методы можно реализовывать и в алгоритмическом поэлементном виде, и в матричном виде. В любом случае не использовать «ручные» вычисления, а реализовать алгоритм. Нельзя использовать встроенные функции (например lu, qr, </w:t>
      </w:r>
      <w:r>
        <w:rPr>
          <w:lang w:val="en-US"/>
        </w:rPr>
        <w:t>inv</w:t>
      </w:r>
      <w:r>
        <w:t xml:space="preserve"> итд).</w:t>
      </w:r>
    </w:p>
    <w:p w14:paraId="0D98331D">
      <w:pPr>
        <w:pStyle w:val="6"/>
        <w:ind w:firstLine="510"/>
        <w:rPr>
          <w:rFonts w:hint="eastAsia"/>
        </w:rPr>
      </w:pPr>
    </w:p>
    <w:p w14:paraId="22ED8500">
      <w:pPr>
        <w:pStyle w:val="6"/>
        <w:ind w:firstLine="510"/>
        <w:rPr>
          <w:rFonts w:hint="eastAsia"/>
        </w:rPr>
      </w:pPr>
      <w:r>
        <w:t xml:space="preserve">Титульный лист обязателен. В начале должно быть приведено это условие и конкретные матрицы, соответствующие варианту. В конце обязательно наличие выводов по проделанной работе. Страницы должны быть пронумерованы. </w:t>
      </w:r>
      <w:r>
        <w:rPr>
          <w:rStyle w:val="14"/>
          <w:shd w:val="clear" w:color="auto" w:fill="FFFF00"/>
        </w:rPr>
        <w:t>Заголовки не должны быть и сами висячими строками, и после них не должно быть висячих строк.</w:t>
      </w:r>
    </w:p>
    <w:p w14:paraId="0D1423F3">
      <w:pPr>
        <w:pStyle w:val="6"/>
        <w:rPr>
          <w:rFonts w:hint="eastAsia"/>
        </w:rPr>
      </w:pPr>
    </w:p>
    <w:p w14:paraId="58B3D7AD">
      <w:pPr>
        <w:pStyle w:val="6"/>
        <w:rPr>
          <w:rFonts w:hint="eastAsia"/>
        </w:rPr>
      </w:pPr>
    </w:p>
    <w:p w14:paraId="0665DCBF">
      <w:pPr>
        <w:pStyle w:val="6"/>
        <w:rPr>
          <w:b/>
          <w:bCs/>
        </w:rPr>
      </w:pPr>
      <w:r>
        <w:rPr>
          <w:b/>
          <w:bCs/>
        </w:rPr>
        <w:t>! Сдача работ с  кодом, текстом, выводами и другими одинаковыми элементами, представленными кем-то ранее, рассматривается как полное неуважение к Университету!</w:t>
      </w:r>
    </w:p>
    <w:p w14:paraId="3915667F">
      <w:pPr>
        <w:pStyle w:val="6"/>
        <w:rPr>
          <w:b/>
          <w:bCs/>
        </w:rPr>
      </w:pPr>
    </w:p>
    <w:p w14:paraId="3E354714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% Вариант 03</w:t>
      </w:r>
    </w:p>
    <w:p w14:paraId="174DC4D6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A=[ 2.0000    1.1100    0.6667    0.5000    0.4000 ;</w:t>
      </w:r>
    </w:p>
    <w:p w14:paraId="05A7A697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1.1100    0.6667    0.5000    0.4000    0.3333 ;</w:t>
      </w:r>
    </w:p>
    <w:p w14:paraId="52528639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0.6667    0.5000    0.4000    0.3333    0.2857 ;</w:t>
      </w:r>
    </w:p>
    <w:p w14:paraId="02B6A6DD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0.5000    0.4000    0.3333    0.2857    0.2500 ;</w:t>
      </w:r>
    </w:p>
    <w:p w14:paraId="05D7C519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0.4000    0.3333    0.2857    0.2500    0.2222 ]</w:t>
      </w:r>
    </w:p>
    <w:p w14:paraId="24324109">
      <w:pPr>
        <w:pStyle w:val="6"/>
        <w:rPr>
          <w:rFonts w:hint="default" w:ascii="Times New Roman" w:hAnsi="Times New Roman" w:cs="Times New Roman"/>
        </w:rPr>
      </w:pPr>
    </w:p>
    <w:p w14:paraId="05C20CD6"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b=[ 3.1167    2.0333    1.5429    1.2512    1.0552  ]</w:t>
      </w:r>
    </w:p>
    <w:p w14:paraId="22F5765D">
      <w:pPr>
        <w:pStyle w:val="6"/>
        <w:rPr>
          <w:b/>
          <w:bCs/>
        </w:rPr>
      </w:pPr>
    </w:p>
    <w:p w14:paraId="140AEDE2">
      <w:pPr>
        <w:pStyle w:val="6"/>
        <w:rPr>
          <w:b/>
          <w:bCs/>
        </w:rPr>
      </w:pPr>
    </w:p>
    <w:p w14:paraId="1A17C4E1">
      <w:pPr>
        <w:pStyle w:val="6"/>
        <w:rPr>
          <w:b/>
          <w:bCs/>
        </w:rPr>
        <w:sectPr>
          <w:footerReference r:id="rId3" w:type="default"/>
          <w:pgSz w:w="11906" w:h="16838"/>
          <w:pgMar w:top="1134" w:right="1134" w:bottom="1134" w:left="1134" w:header="720" w:footer="720" w:gutter="0"/>
          <w:pgNumType w:fmt="decimal" w:start="1"/>
          <w:cols w:space="720" w:num="1"/>
        </w:sectPr>
      </w:pPr>
    </w:p>
    <w:p w14:paraId="34233F7E">
      <w:pPr>
        <w:pStyle w:val="6"/>
        <w:jc w:val="center"/>
        <w:rPr>
          <w:rFonts w:hint="default"/>
          <w:b/>
          <w:bCs/>
          <w:sz w:val="44"/>
          <w:szCs w:val="44"/>
          <w:lang w:val="ru-RU"/>
        </w:rPr>
      </w:pPr>
      <w:r>
        <w:rPr>
          <w:rFonts w:hint="default"/>
          <w:b/>
          <w:bCs/>
          <w:sz w:val="44"/>
          <w:szCs w:val="44"/>
          <w:lang w:val="ru-RU"/>
        </w:rPr>
        <w:t>Решение</w:t>
      </w:r>
    </w:p>
    <w:p w14:paraId="0242E62F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723" w:firstLineChars="200"/>
        <w:jc w:val="both"/>
        <w:textAlignment w:val="baseline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Методом Гаусса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:</w:t>
      </w:r>
    </w:p>
    <w:p w14:paraId="2682AF1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602" w:firstLineChars="200"/>
        <w:jc w:val="both"/>
        <w:textAlignment w:val="baseline"/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3-ие элеменнарные преобразования:</w:t>
      </w:r>
    </w:p>
    <w:p w14:paraId="61B2421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A→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прямой преобразование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→U→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обратное преобразование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→D→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3-ое преобразование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→I</w:t>
      </w:r>
    </w:p>
    <w:p w14:paraId="432454BF">
      <w:pPr>
        <w:pStyle w:val="6"/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602" w:firstLineChars="200"/>
        <w:jc w:val="left"/>
        <w:textAlignment w:val="baseline"/>
        <w:rPr>
          <w:rFonts w:hint="eastAsia" w:ascii="Times New Roman" w:hAnsi="Times New Roman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 xml:space="preserve">Для 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не</w:t>
      </w:r>
      <w:r>
        <w:rPr>
          <w:rFonts w:hint="default" w:ascii="Times New Roman" w:hAnsi="Times New Roman" w:cs="Times New Roman"/>
          <w:b/>
          <w:bCs/>
          <w:sz w:val="30"/>
          <w:szCs w:val="30"/>
        </w:rPr>
        <w:t>возмущенной системы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172283F3">
      <w:pPr>
        <w:pStyle w:val="6"/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Реализация кода Matlab：</w:t>
      </w:r>
    </w:p>
    <w:p w14:paraId="3B0E2F6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</w:pPr>
    </w:p>
    <w:p w14:paraId="1B2F625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Метод Гаусса</w:t>
      </w:r>
    </w:p>
    <w:p w14:paraId="17A226F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AB=[A b]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Матрица расширения</w:t>
      </w:r>
    </w:p>
    <w:p w14:paraId="397103F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n = length(b)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Размерность матрицы</w:t>
      </w:r>
    </w:p>
    <w:p w14:paraId="334A289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5A469BF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j =1:n-1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прямой преобразование U</w:t>
      </w:r>
    </w:p>
    <w:p w14:paraId="2A47A39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i =j+1:n</w:t>
      </w:r>
    </w:p>
    <w:p w14:paraId="1681C85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k = AB(i,j)/AB(j,j)</w:t>
      </w:r>
    </w:p>
    <w:p w14:paraId="37B708A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AB(i,:)=AB(i,:)-k*AB(j,:)</w:t>
      </w:r>
    </w:p>
    <w:p w14:paraId="446A059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045A9F4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6CBE6E5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</w:t>
      </w:r>
    </w:p>
    <w:p w14:paraId="5FDEDBC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61DFA16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y =1:n-1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обратное преобразование D</w:t>
      </w:r>
    </w:p>
    <w:p w14:paraId="76AA253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z = n-y+1</w:t>
      </w:r>
    </w:p>
    <w:p w14:paraId="5B519E4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x=1:n-y</w:t>
      </w:r>
    </w:p>
    <w:p w14:paraId="6A08F21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k = AB(x,z)/AB(z,z)</w:t>
      </w:r>
    </w:p>
    <w:p w14:paraId="015210D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AB(x,:)=AB(x,:)-k*AB(z,:)</w:t>
      </w:r>
    </w:p>
    <w:p w14:paraId="0264EFC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0767A28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03888CF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</w:t>
      </w:r>
    </w:p>
    <w:p w14:paraId="5D6F8B7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18DC2E2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l=1:n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3-ое преобразование I</w:t>
      </w:r>
    </w:p>
    <w:p w14:paraId="177D80B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AB(l,:) = AB(l,:)/AB(l,l)</w:t>
      </w:r>
    </w:p>
    <w:p w14:paraId="5604972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438CB5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</w:pPr>
    </w:p>
    <w:p w14:paraId="4534E2B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t>Результат:</w:t>
      </w:r>
    </w:p>
    <w:p w14:paraId="0207D90F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84"/>
          <w:sz w:val="28"/>
          <w:szCs w:val="28"/>
          <w:lang w:val="ru-RU" w:eastAsia="zh-CN"/>
        </w:rPr>
        <w:object>
          <v:shape id="_x0000_i1025" o:spt="75" type="#_x0000_t75" style="height:90pt;width:30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6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0F47E56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 w14:paraId="60A63D6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center"/>
        <w:textAlignment w:val="baseline"/>
        <w:rPr>
          <w:rFonts w:hint="default"/>
          <w:lang w:val="ru-RU" w:eastAsia="zh-CN"/>
        </w:rPr>
      </w:pPr>
      <w:r>
        <w:rPr>
          <w:rFonts w:hint="default"/>
          <w:position w:val="-84"/>
          <w:lang w:val="ru-RU" w:eastAsia="zh-CN"/>
        </w:rPr>
        <w:object>
          <v:shape id="_x0000_i1026" o:spt="75" type="#_x0000_t75" style="height:90pt;width:29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8">
            <o:LockedField>false</o:LockedField>
          </o:OLEObject>
        </w:object>
      </w:r>
    </w:p>
    <w:p w14:paraId="3B76571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/>
          <w:lang w:val="ru-RU" w:eastAsia="zh-CN"/>
        </w:rPr>
      </w:pPr>
    </w:p>
    <w:p w14:paraId="55FF5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/>
          <w:position w:val="-84"/>
          <w:lang w:val="ru-RU" w:eastAsia="zh-CN"/>
        </w:rPr>
      </w:pPr>
      <w:r>
        <w:rPr>
          <w:rFonts w:hint="default"/>
          <w:position w:val="-84"/>
          <w:lang w:val="ru-RU" w:eastAsia="zh-CN"/>
        </w:rPr>
        <w:object>
          <v:shape id="_x0000_i1027" o:spt="75" type="#_x0000_t75" style="height:90pt;width:15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10">
            <o:LockedField>false</o:LockedField>
          </o:OLEObject>
        </w:object>
      </w:r>
    </w:p>
    <w:p w14:paraId="74BE4A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both"/>
        <w:rPr>
          <w:b/>
          <w:bCs/>
        </w:rPr>
      </w:pPr>
    </w:p>
    <w:p w14:paraId="7F6FC4D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562" w:firstLineChars="200"/>
        <w:jc w:val="both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Показать, что все найденные решения верны.</w:t>
      </w:r>
    </w:p>
    <w:p w14:paraId="216355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57F771B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x = AB(:,6)</w:t>
      </w:r>
    </w:p>
    <w:p w14:paraId="6B08432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q = A*x-b</w:t>
      </w:r>
    </w:p>
    <w:p w14:paraId="0F4F410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delta = norm(q)</w:t>
      </w:r>
    </w:p>
    <w:p w14:paraId="1363D7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423C19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</w:pPr>
    </w:p>
    <w:p w14:paraId="256157E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/>
          <w:sz w:val="28"/>
          <w:szCs w:val="28"/>
          <w:lang w:val="ru-RU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В результате получаем вектор</w:t>
      </w:r>
      <w:r>
        <w:rPr>
          <w:rFonts w:hint="default" w:ascii="Times New Roman"/>
          <w:sz w:val="28"/>
          <w:szCs w:val="28"/>
          <w:lang w:val="ru-RU"/>
        </w:rPr>
        <w:t>:</w:t>
      </w:r>
    </w:p>
    <w:p w14:paraId="744F269F"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position w:val="-84"/>
          <w:lang w:val="ru-RU"/>
        </w:rPr>
        <w:object>
          <v:shape id="_x0000_i1028" o:spt="75" type="#_x0000_t75" style="height:90pt;width:7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2">
            <o:LockedField>false</o:LockedField>
          </o:OLEObject>
        </w:object>
      </w:r>
      <w:r>
        <w:rPr>
          <w:rFonts w:hint="default"/>
          <w:lang w:val="ru-RU"/>
        </w:rPr>
        <w:t xml:space="preserve"> </w:t>
      </w:r>
    </w:p>
    <w:p w14:paraId="10CCB0D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Для проверки решения найдем невязку</w:t>
      </w:r>
      <w:r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0D94BE5C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84"/>
          <w:lang w:val="ru-RU" w:eastAsia="zh-CN"/>
        </w:rPr>
        <w:object>
          <v:shape id="_x0000_i1029" o:spt="75" type="#_x0000_t75" style="height:90pt;width:12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4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1BFE1DB1">
      <w:pPr>
        <w:rPr>
          <w:rFonts w:hint="default"/>
          <w:lang w:val="ru-RU" w:eastAsia="zh-CN"/>
        </w:rPr>
      </w:pPr>
    </w:p>
    <w:p w14:paraId="4F57A4CE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10"/>
          <w:lang w:val="ru-RU" w:eastAsia="zh-CN"/>
        </w:rPr>
        <w:object>
          <v:shape id="_x0000_i1030" o:spt="75" type="#_x0000_t75" style="height:18pt;width:121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6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0DC562E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Получаем невязку равную </w:t>
      </w:r>
      <w:r>
        <w:rPr>
          <w:rFonts w:hint="default" w:ascii="Cambria" w:hAnsi="Cambria" w:eastAsia="Cambria" w:cs="Cambria"/>
          <w:color w:val="000000"/>
          <w:kern w:val="0"/>
          <w:position w:val="-6"/>
          <w:sz w:val="28"/>
          <w:szCs w:val="28"/>
          <w:lang w:val="en-US" w:eastAsia="zh-CN" w:bidi="ar"/>
        </w:rPr>
        <w:object>
          <v:shape id="_x0000_i1031" o:spt="75" type="#_x0000_t75" style="height:16pt;width:6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, что значит СЛАУ была решена верна с погрешностью в </w:t>
      </w:r>
      <w:r>
        <w:rPr>
          <w:position w:val="-6"/>
          <w:sz w:val="28"/>
          <w:szCs w:val="28"/>
        </w:rPr>
        <w:object>
          <v:shape id="_x0000_i1032" o:spt="75" type="#_x0000_t75" style="height:16pt;width:4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 w14:paraId="25EDD634">
      <w:pPr>
        <w:pStyle w:val="6"/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cs="Times New Roman"/>
          <w:b/>
          <w:bCs/>
          <w:lang w:val="ru-RU"/>
        </w:rPr>
      </w:pPr>
    </w:p>
    <w:p w14:paraId="1728E1A0">
      <w:pPr>
        <w:pStyle w:val="6"/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602" w:firstLineChars="200"/>
        <w:jc w:val="left"/>
        <w:textAlignment w:val="baseline"/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Для возмущенной системы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ru-RU"/>
        </w:rPr>
        <w:t>:</w:t>
      </w:r>
    </w:p>
    <w:p w14:paraId="3DE10A9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 w14:paraId="41B1F41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A_disturbed = A</w:t>
      </w:r>
    </w:p>
    <w:p w14:paraId="5A32247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A_disturbed(4, 1) = A(4, 1) + 0.01</w:t>
      </w:r>
    </w:p>
    <w:p w14:paraId="2D5E805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A_disturbed(1, 4) = A(1, 4) + 0.01</w:t>
      </w:r>
    </w:p>
    <w:p w14:paraId="025B817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04408D3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Ab=[A_disturbed b]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Матрица расширения</w:t>
      </w:r>
    </w:p>
    <w:p w14:paraId="79E0776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n = length(b)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Размерность матрицы</w:t>
      </w:r>
    </w:p>
    <w:p w14:paraId="2BFA26C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10BDE24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j =1:n-1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прямой преобразование U</w:t>
      </w:r>
    </w:p>
    <w:p w14:paraId="0D7E3FCD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i =j+1:n</w:t>
      </w:r>
    </w:p>
    <w:p w14:paraId="6019376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k = Ab(i,j)/Ab(j,j)</w:t>
      </w:r>
    </w:p>
    <w:p w14:paraId="007685D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Ab(i,:)=Ab(i,:)-k*Ab(j,:)</w:t>
      </w:r>
    </w:p>
    <w:p w14:paraId="17D3C2D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28E1D68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6CDC74B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</w:t>
      </w:r>
    </w:p>
    <w:p w14:paraId="51947A1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3C6CEE4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y =1:n-1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обратное преобразование D</w:t>
      </w:r>
    </w:p>
    <w:p w14:paraId="6E7F37A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z = n-y+1</w:t>
      </w:r>
    </w:p>
    <w:p w14:paraId="7E4603D6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x=1:n-y</w:t>
      </w:r>
    </w:p>
    <w:p w14:paraId="1D3B9CF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k = Ab(x,z)/Ab(z,z)</w:t>
      </w:r>
    </w:p>
    <w:p w14:paraId="183D134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Ab(x,:)=Ab(x,:)-k*Ab(z,:)</w:t>
      </w:r>
    </w:p>
    <w:p w14:paraId="4B227BB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2168822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363C0912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</w:t>
      </w:r>
    </w:p>
    <w:p w14:paraId="6EE71B8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1FE2E7F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 xml:space="preserve">for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l=1:n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3-ое преобразование I</w:t>
      </w:r>
    </w:p>
    <w:p w14:paraId="201D99C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Ab(l,:) = Ab(l,:)/Ab(l,l)</w:t>
      </w:r>
    </w:p>
    <w:p w14:paraId="279D15D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  <w:t>End</w:t>
      </w:r>
    </w:p>
    <w:p w14:paraId="5997D09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0" w:firstLineChars="200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E00FF"/>
          <w:kern w:val="0"/>
          <w:sz w:val="24"/>
          <w:szCs w:val="24"/>
          <w:lang w:val="en-US" w:eastAsia="zh-CN" w:bidi="ar"/>
        </w:rPr>
      </w:pPr>
    </w:p>
    <w:p w14:paraId="74F6B7D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/>
          <w:lang w:val="ru-RU" w:eastAsia="zh-CN"/>
        </w:rPr>
      </w:pPr>
    </w:p>
    <w:p w14:paraId="66201FDF">
      <w:pPr>
        <w:pStyle w:val="6"/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center"/>
        <w:textAlignment w:val="baseline"/>
        <w:rPr>
          <w:rFonts w:hint="default"/>
          <w:position w:val="-84"/>
          <w:lang w:val="ru-RU" w:eastAsia="zh-CN"/>
        </w:rPr>
      </w:pPr>
      <w:r>
        <w:rPr>
          <w:rFonts w:hint="default"/>
          <w:position w:val="-84"/>
          <w:lang w:val="ru-RU" w:eastAsia="zh-CN"/>
        </w:rPr>
        <w:object>
          <v:shape id="_x0000_i1033" o:spt="75" type="#_x0000_t75" style="height:90pt;width:20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3" DrawAspect="Content" ObjectID="_1468075733" r:id="rId22">
            <o:LockedField>false</o:LockedField>
          </o:OLEObject>
        </w:object>
      </w:r>
    </w:p>
    <w:p w14:paraId="10AD1B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</w:pPr>
    </w:p>
    <w:p w14:paraId="7F1B9B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x_disturbed = Ab(:,6)</w:t>
      </w:r>
    </w:p>
    <w:p w14:paraId="022E9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q_disturbed = A_disturbed*x_disturbed-b</w:t>
      </w:r>
    </w:p>
    <w:p w14:paraId="2AF2D8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delta_disturbed = norm(q_disturbed)</w:t>
      </w:r>
    </w:p>
    <w:p w14:paraId="0449E4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</w:p>
    <w:p w14:paraId="71F2A6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50" w:line="360" w:lineRule="auto"/>
        <w:jc w:val="left"/>
        <w:textAlignment w:val="baseline"/>
        <w:rPr>
          <w:rFonts w:hint="default" w:ascii="Times New Roman"/>
          <w:sz w:val="28"/>
          <w:szCs w:val="28"/>
          <w:lang w:val="ru-RU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В результате получаем вектор</w:t>
      </w:r>
      <w:r>
        <w:rPr>
          <w:rFonts w:hint="default" w:ascii="Times New Roman"/>
          <w:sz w:val="28"/>
          <w:szCs w:val="28"/>
          <w:lang w:val="ru-RU"/>
        </w:rPr>
        <w:t>:</w:t>
      </w:r>
    </w:p>
    <w:p w14:paraId="39FB6435">
      <w:pPr>
        <w:pStyle w:val="19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position w:val="-84"/>
          <w:lang w:val="ru-RU"/>
        </w:rPr>
        <w:object>
          <v:shape id="_x0000_i1034" o:spt="75" type="#_x0000_t75" style="height:90pt;width:12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4" DrawAspect="Content" ObjectID="_1468075734" r:id="rId24">
            <o:LockedField>false</o:LockedField>
          </o:OLEObject>
        </w:object>
      </w:r>
      <w:r>
        <w:rPr>
          <w:rFonts w:hint="default"/>
          <w:lang w:val="ru-RU"/>
        </w:rPr>
        <w:t xml:space="preserve"> </w:t>
      </w:r>
    </w:p>
    <w:p w14:paraId="595B1224">
      <w:pPr>
        <w:rPr>
          <w:rFonts w:hint="default"/>
          <w:lang w:val="ru-RU"/>
        </w:rPr>
      </w:pPr>
    </w:p>
    <w:p w14:paraId="5550C2A5">
      <w:pPr>
        <w:rPr>
          <w:rFonts w:hint="default"/>
          <w:lang w:val="ru-RU"/>
        </w:rPr>
      </w:pPr>
    </w:p>
    <w:p w14:paraId="0CEBE919">
      <w:pPr>
        <w:rPr>
          <w:rFonts w:hint="default"/>
          <w:lang w:val="ru-RU"/>
        </w:rPr>
      </w:pPr>
    </w:p>
    <w:p w14:paraId="40390D2F">
      <w:pPr>
        <w:rPr>
          <w:rFonts w:hint="default"/>
          <w:lang w:val="ru-RU"/>
        </w:rPr>
      </w:pPr>
    </w:p>
    <w:p w14:paraId="0F5B7668">
      <w:pPr>
        <w:rPr>
          <w:rFonts w:hint="default"/>
          <w:lang w:val="ru-RU"/>
        </w:rPr>
      </w:pPr>
    </w:p>
    <w:p w14:paraId="3D1A2D19">
      <w:pPr>
        <w:rPr>
          <w:rFonts w:hint="default"/>
          <w:lang w:val="ru-RU"/>
        </w:rPr>
      </w:pPr>
    </w:p>
    <w:p w14:paraId="2EC73B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Для проверки решения найдем невязку</w:t>
      </w:r>
      <w:r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4721D58E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84"/>
          <w:lang w:val="ru-RU" w:eastAsia="zh-CN"/>
        </w:rPr>
        <w:object>
          <v:shape id="_x0000_i1035" o:spt="75" type="#_x0000_t75" style="height:90pt;width:11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5" DrawAspect="Content" ObjectID="_1468075735" r:id="rId26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7C55333B">
      <w:pPr>
        <w:rPr>
          <w:rFonts w:hint="default"/>
          <w:lang w:val="ru-RU" w:eastAsia="zh-CN"/>
        </w:rPr>
      </w:pPr>
    </w:p>
    <w:p w14:paraId="0BA7D560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10"/>
          <w:lang w:val="ru-RU" w:eastAsia="zh-CN"/>
        </w:rPr>
        <w:object>
          <v:shape id="_x0000_i1036" o:spt="75" type="#_x0000_t75" style="height:18pt;width:121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DSEquations" ShapeID="_x0000_i1036" DrawAspect="Content" ObjectID="_1468075736" r:id="rId28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42F4F112">
      <w:pPr>
        <w:keepNext w:val="0"/>
        <w:keepLines w:val="0"/>
        <w:widowControl/>
        <w:suppressLineNumbers w:val="0"/>
        <w:jc w:val="both"/>
        <w:rPr>
          <w:sz w:val="28"/>
          <w:szCs w:val="28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Получаем невязку равную </w:t>
      </w:r>
      <w:r>
        <w:rPr>
          <w:rFonts w:hint="default" w:ascii="Cambria" w:hAnsi="Cambria" w:eastAsia="Cambria" w:cs="Cambria"/>
          <w:color w:val="000000"/>
          <w:kern w:val="0"/>
          <w:position w:val="-10"/>
          <w:sz w:val="28"/>
          <w:szCs w:val="28"/>
          <w:lang w:val="en-US" w:eastAsia="zh-CN" w:bidi="ar"/>
        </w:rPr>
        <w:object>
          <v:shape id="_x0000_i1037" o:spt="75" type="#_x0000_t75" style="height:18pt;width:6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, что значит СЛАУ была решена верна с погрешностью в </w:t>
      </w:r>
      <w:r>
        <w:rPr>
          <w:position w:val="-6"/>
          <w:sz w:val="28"/>
          <w:szCs w:val="28"/>
        </w:rPr>
        <w:object>
          <v:shape id="_x0000_i1038" o:spt="75" type="#_x0000_t75" style="height:16pt;width:4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 w14:paraId="375DCBA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lang w:val="ru-RU" w:eastAsia="zh-CN"/>
        </w:rPr>
      </w:pPr>
    </w:p>
    <w:p w14:paraId="1AC34D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Проверяем решение невозмущенного и возмущенного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zh-CN" w:bidi="ar"/>
        </w:rPr>
        <w:t>:</w:t>
      </w:r>
    </w:p>
    <w:p w14:paraId="4E03F754">
      <w:pPr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delta_relative = abs(delta_disturbed-delta)/abs(delta)</w:t>
      </w:r>
    </w:p>
    <w:p w14:paraId="39E85FD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50" w:line="360" w:lineRule="auto"/>
        <w:jc w:val="left"/>
        <w:textAlignment w:val="baseline"/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Относительная погрешность решения</w:t>
      </w:r>
      <w:r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6816EAE2">
      <w:pPr>
        <w:pStyle w:val="19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ab/>
      </w:r>
      <w:r>
        <w:rPr>
          <w:rFonts w:hint="default"/>
          <w:position w:val="-14"/>
          <w:lang w:val="ru-RU" w:eastAsia="zh-CN"/>
        </w:rPr>
        <w:object>
          <v:shape id="_x0000_i1039" o:spt="75" type="#_x0000_t75" style="height:19pt;width:156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3">
            <o:LockedField>false</o:LockedField>
          </o:OLEObject>
        </w:object>
      </w:r>
      <w:r>
        <w:rPr>
          <w:rFonts w:hint="default"/>
          <w:lang w:val="ru-RU" w:eastAsia="zh-CN"/>
        </w:rPr>
        <w:t xml:space="preserve"> </w:t>
      </w:r>
    </w:p>
    <w:p w14:paraId="310A34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560" w:firstLineChars="200"/>
        <w:jc w:val="left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  <w:t xml:space="preserve">В резултате получим, что 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 xml:space="preserve"> решение оказалось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полностью искаженным</w:t>
      </w:r>
      <w:r>
        <w:rPr>
          <w:rFonts w:hint="default" w:ascii="Times New Roman" w:hAnsi="Times New Roman" w:cs="Times New Roman"/>
          <w:color w:val="000000"/>
          <w:kern w:val="0"/>
          <w:sz w:val="28"/>
          <w:szCs w:val="28"/>
          <w:lang w:val="ru-RU" w:eastAsia="zh-CN" w:bidi="ar"/>
        </w:rPr>
        <w:t xml:space="preserve"> п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lang w:val="en-US" w:eastAsia="zh-CN" w:bidi="ar"/>
        </w:rPr>
        <w:t>ри возмущении системы</w:t>
      </w:r>
    </w:p>
    <w:p w14:paraId="09153EB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both"/>
        <w:textAlignment w:val="baseline"/>
        <w:rPr>
          <w:rFonts w:hint="default"/>
          <w:lang w:val="ru-RU" w:eastAsia="zh-CN"/>
        </w:rPr>
        <w:sectPr>
          <w:pgSz w:w="11906" w:h="16838"/>
          <w:pgMar w:top="1134" w:right="1134" w:bottom="1134" w:left="1134" w:header="720" w:footer="720" w:gutter="0"/>
          <w:pgNumType w:fmt="decimal"/>
          <w:cols w:space="720" w:num="1"/>
        </w:sectPr>
      </w:pPr>
    </w:p>
    <w:p w14:paraId="56A34581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firstLine="723" w:firstLineChars="200"/>
        <w:jc w:val="both"/>
        <w:textAlignment w:val="baselin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Для исходной и возмущенной матриц найти наибольшее и наименьшее собственные числа и соответствующие им собственные векторы. </w:t>
      </w:r>
    </w:p>
    <w:p w14:paraId="01B4B330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</w:pPr>
    </w:p>
    <w:p w14:paraId="5751F0C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наибольшее и наименьшее собственные числа</w:t>
      </w:r>
    </w:p>
    <w:p w14:paraId="0585C4E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eig(A)</w:t>
      </w:r>
    </w:p>
    <w:p w14:paraId="4745C711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max(eig(A))</w:t>
      </w:r>
    </w:p>
    <w:p w14:paraId="2018135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min(eig(A))</w:t>
      </w:r>
    </w:p>
    <w:p w14:paraId="35C7FD47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4E7D82FE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eig(A_disturbed)</w:t>
      </w:r>
    </w:p>
    <w:p w14:paraId="04650CC8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max(eig(A_disturbed))</w:t>
      </w:r>
    </w:p>
    <w:p w14:paraId="56C5CEF3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min(eig(A_disturbed))</w:t>
      </w:r>
    </w:p>
    <w:p w14:paraId="2A32C8AF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</w:p>
    <w:p w14:paraId="2E9C1285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8013"/>
          <w:kern w:val="0"/>
          <w:sz w:val="24"/>
          <w:szCs w:val="24"/>
          <w:lang w:val="en-US" w:eastAsia="zh-CN" w:bidi="ar"/>
        </w:rPr>
        <w:t>%% собственные векторы</w:t>
      </w:r>
    </w:p>
    <w:p w14:paraId="3491D18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[L,A_eigenvector] = eig(A)</w:t>
      </w:r>
    </w:p>
    <w:p w14:paraId="54BF706B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left"/>
        <w:textAlignment w:val="baseline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[V,A_disturbed_eigenvector] = eig(A_disturbed)</w:t>
      </w:r>
    </w:p>
    <w:p w14:paraId="0382BE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FBD931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firstLine="482" w:firstLineChars="200"/>
        <w:jc w:val="both"/>
        <w:textAlignment w:val="baseline"/>
        <w:rPr>
          <w:rFonts w:hint="default"/>
          <w:b/>
          <w:bCs/>
          <w:lang w:val="ru-RU"/>
        </w:rPr>
      </w:pPr>
    </w:p>
    <w:p w14:paraId="214B7E69">
      <w:pPr>
        <w:pStyle w:val="19"/>
        <w:bidi w:val="0"/>
        <w:rPr>
          <w:lang w:val="ru-RU"/>
        </w:rPr>
      </w:pPr>
      <w:r>
        <w:rPr>
          <w:lang w:val="ru-RU"/>
        </w:rPr>
        <w:tab/>
      </w:r>
      <w:r>
        <w:rPr>
          <w:position w:val="-84"/>
          <w:lang w:val="ru-RU"/>
        </w:rPr>
        <w:object>
          <v:shape id="_x0000_i1040" o:spt="75" type="#_x0000_t75" style="height:90pt;width:21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DSEquations" ShapeID="_x0000_i1040" DrawAspect="Content" ObjectID="_1468075740" r:id="rId35">
            <o:LockedField>false</o:LockedField>
          </o:OLEObject>
        </w:object>
      </w:r>
      <w:r>
        <w:rPr>
          <w:lang w:val="ru-RU"/>
        </w:rPr>
        <w:t xml:space="preserve"> </w:t>
      </w:r>
    </w:p>
    <w:p w14:paraId="522F82FA">
      <w:pPr>
        <w:rPr>
          <w:lang w:val="ru-RU"/>
        </w:rPr>
      </w:pPr>
    </w:p>
    <w:p w14:paraId="0ED21D6D">
      <w:pPr>
        <w:jc w:val="center"/>
        <w:rPr>
          <w:lang w:val="ru-RU"/>
        </w:rPr>
      </w:pPr>
      <w:r>
        <w:rPr>
          <w:position w:val="-84"/>
          <w:lang w:val="ru-RU"/>
        </w:rPr>
        <w:object>
          <v:shape id="_x0000_i1041" o:spt="75" type="#_x0000_t75" style="height:90pt;width:24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DSEquations" ShapeID="_x0000_i1041" DrawAspect="Content" ObjectID="_1468075741" r:id="rId37">
            <o:LockedField>false</o:LockedField>
          </o:OLEObject>
        </w:object>
      </w:r>
    </w:p>
    <w:p w14:paraId="7AFAA4B0">
      <w:pPr>
        <w:rPr>
          <w:lang w:val="ru-RU"/>
        </w:rPr>
      </w:pPr>
    </w:p>
    <w:p w14:paraId="262581D4">
      <w:pPr>
        <w:rPr>
          <w:lang w:val="ru-RU"/>
        </w:rPr>
      </w:pPr>
    </w:p>
    <w:p w14:paraId="6C2A8C5F">
      <w:pPr>
        <w:rPr>
          <w:rFonts w:hint="default"/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2"/>
        <w:gridCol w:w="2463"/>
        <w:gridCol w:w="2463"/>
        <w:gridCol w:w="2463"/>
      </w:tblGrid>
      <w:tr w14:paraId="339C9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</w:tcPr>
          <w:p w14:paraId="4F5F6B40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3" w:type="dxa"/>
          </w:tcPr>
          <w:p w14:paraId="01881488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t>наибольшее</w:t>
            </w:r>
          </w:p>
        </w:tc>
        <w:tc>
          <w:tcPr>
            <w:tcW w:w="2463" w:type="dxa"/>
          </w:tcPr>
          <w:p w14:paraId="27D29933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t>наименьшее</w:t>
            </w:r>
          </w:p>
        </w:tc>
        <w:tc>
          <w:tcPr>
            <w:tcW w:w="2463" w:type="dxa"/>
          </w:tcPr>
          <w:p w14:paraId="10F8D176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Cond（A）</w:t>
            </w:r>
          </w:p>
        </w:tc>
      </w:tr>
      <w:tr w14:paraId="52757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</w:tcPr>
          <w:p w14:paraId="0FBA57CE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t>исходной</w:t>
            </w:r>
          </w:p>
        </w:tc>
        <w:tc>
          <w:tcPr>
            <w:tcW w:w="2463" w:type="dxa"/>
          </w:tcPr>
          <w:p w14:paraId="473F83FA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3.2106</w:t>
            </w:r>
          </w:p>
        </w:tc>
        <w:tc>
          <w:tcPr>
            <w:tcW w:w="2463" w:type="dxa"/>
          </w:tcPr>
          <w:p w14:paraId="126583F5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-0.0329</w:t>
            </w:r>
          </w:p>
        </w:tc>
        <w:tc>
          <w:tcPr>
            <w:tcW w:w="2463" w:type="dxa"/>
          </w:tcPr>
          <w:p w14:paraId="26231787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97.5866</w:t>
            </w:r>
          </w:p>
        </w:tc>
      </w:tr>
      <w:tr w14:paraId="5B837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2" w:type="dxa"/>
          </w:tcPr>
          <w:p w14:paraId="750CDF86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t>возмущенной</w:t>
            </w:r>
          </w:p>
        </w:tc>
        <w:tc>
          <w:tcPr>
            <w:tcW w:w="2463" w:type="dxa"/>
          </w:tcPr>
          <w:p w14:paraId="768F4919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3.2144</w:t>
            </w:r>
          </w:p>
        </w:tc>
        <w:tc>
          <w:tcPr>
            <w:tcW w:w="2463" w:type="dxa"/>
          </w:tcPr>
          <w:p w14:paraId="5497F27A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-0.0318</w:t>
            </w:r>
          </w:p>
        </w:tc>
        <w:tc>
          <w:tcPr>
            <w:tcW w:w="2463" w:type="dxa"/>
          </w:tcPr>
          <w:p w14:paraId="48949875">
            <w:pPr>
              <w:pStyle w:val="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/>
              <w:spacing w:line="360" w:lineRule="auto"/>
              <w:jc w:val="center"/>
              <w:textAlignment w:val="baseline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101.0818</w:t>
            </w:r>
          </w:p>
        </w:tc>
      </w:tr>
    </w:tbl>
    <w:p w14:paraId="1C1D772F">
      <w:pPr>
        <w:pStyle w:val="6"/>
        <w:keepNext w:val="0"/>
        <w:keepLines w:val="0"/>
        <w:pageBreakBefore w:val="0"/>
        <w:widowControl/>
        <w:pBdr>
          <w:bottom w:val="double" w:color="auto" w:sz="4" w:space="0"/>
        </w:pBd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center"/>
        <w:textAlignment w:val="baseline"/>
        <w:rPr>
          <w:rFonts w:hint="default"/>
          <w:lang w:val="en-US" w:eastAsia="zh-CN"/>
        </w:rPr>
      </w:pPr>
    </w:p>
    <w:p w14:paraId="37864F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41A06F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[V,D] = eig(A)</w:t>
      </w:r>
    </w:p>
    <w:p w14:paraId="6D996B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[V_disturbed,D_disturbed] = eig(A_disturbed)</w:t>
      </w:r>
    </w:p>
    <w:p w14:paraId="73AF83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V</w:t>
      </w:r>
    </w:p>
    <w:p w14:paraId="15A89C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V_disturbed</w:t>
      </w:r>
    </w:p>
    <w:p w14:paraId="3DA95F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</w:pPr>
    </w:p>
    <w:p w14:paraId="253CAB0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jc w:val="center"/>
        <w:textAlignment w:val="baseline"/>
        <w:rPr>
          <w:rFonts w:hint="default"/>
          <w:lang w:val="ru-RU" w:eastAsia="zh-CN"/>
        </w:rPr>
      </w:pPr>
    </w:p>
    <w:p w14:paraId="68AA4A85">
      <w:pPr>
        <w:pStyle w:val="6"/>
        <w:rPr>
          <w:rFonts w:hint="default"/>
          <w:lang w:val="ru-RU" w:eastAsia="zh-CN"/>
        </w:rPr>
      </w:pPr>
      <w:r>
        <w:rPr>
          <w:rFonts w:hint="default"/>
          <w:position w:val="-84"/>
          <w:lang w:val="ru-RU" w:eastAsia="zh-CN"/>
        </w:rPr>
        <w:object>
          <v:shape id="_x0000_i1042" o:spt="75" type="#_x0000_t75" style="height:90pt;width:473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DSEquations" ShapeID="_x0000_i1042" DrawAspect="Content" ObjectID="_1468075742" r:id="rId39">
            <o:LockedField>false</o:LockedField>
          </o:OLEObject>
        </w:object>
      </w:r>
    </w:p>
    <w:p w14:paraId="3E914D7F">
      <w:pPr>
        <w:pStyle w:val="6"/>
        <w:rPr>
          <w:rFonts w:hint="default"/>
          <w:lang w:val="ru-RU" w:eastAsia="zh-CN"/>
        </w:rPr>
      </w:pPr>
    </w:p>
    <w:p w14:paraId="77A2F180">
      <w:pPr>
        <w:pStyle w:val="6"/>
        <w:rPr>
          <w:rFonts w:hint="default"/>
          <w:position w:val="-86"/>
          <w:lang w:val="ru-RU" w:eastAsia="zh-CN"/>
        </w:rPr>
      </w:pPr>
      <w:r>
        <w:rPr>
          <w:rFonts w:hint="default"/>
          <w:position w:val="-86"/>
          <w:lang w:val="ru-RU" w:eastAsia="zh-CN"/>
        </w:rPr>
        <w:object>
          <v:shape id="_x0000_i1043" o:spt="75" type="#_x0000_t75" style="height:92pt;width:46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DSEquations" ShapeID="_x0000_i1043" DrawAspect="Content" ObjectID="_1468075743" r:id="rId41">
            <o:LockedField>false</o:LockedField>
          </o:OLEObject>
        </w:object>
      </w:r>
    </w:p>
    <w:p w14:paraId="753DAF5F">
      <w:pPr>
        <w:pStyle w:val="6"/>
        <w:rPr>
          <w:rFonts w:hint="default"/>
          <w:position w:val="-86"/>
          <w:lang w:val="ru-RU" w:eastAsia="zh-CN"/>
        </w:rPr>
        <w:sectPr>
          <w:pgSz w:w="11906" w:h="16838"/>
          <w:pgMar w:top="1134" w:right="1134" w:bottom="1134" w:left="1134" w:header="720" w:footer="720" w:gutter="0"/>
          <w:pgNumType w:fmt="decimal"/>
          <w:cols w:space="720" w:num="1"/>
        </w:sectPr>
      </w:pPr>
    </w:p>
    <w:p w14:paraId="5E2534FB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 w:val="0"/>
        <w:bidi w:val="0"/>
        <w:adjustRightInd/>
        <w:snapToGrid/>
        <w:spacing w:line="360" w:lineRule="auto"/>
        <w:ind w:left="0" w:leftChars="0" w:firstLine="723" w:firstLineChars="200"/>
        <w:textAlignment w:val="baseline"/>
        <w:rPr>
          <w:rFonts w:hint="default" w:ascii="Times New Roman" w:hAnsi="Times New Roman" w:cs="Times New Roman"/>
          <w:b/>
          <w:bCs/>
          <w:position w:val="-86"/>
          <w:sz w:val="36"/>
          <w:szCs w:val="36"/>
          <w:lang w:val="ru-RU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position w:val="-86"/>
          <w:sz w:val="36"/>
          <w:szCs w:val="36"/>
          <w:lang w:val="ru-RU" w:eastAsia="zh-CN"/>
        </w:rPr>
        <w:t>QR-разложение (Gram-Schmidt process)</w:t>
      </w:r>
    </w:p>
    <w:p w14:paraId="5E6E78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622240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clear</w:t>
      </w:r>
    </w:p>
    <w:p w14:paraId="368FA2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clc</w:t>
      </w:r>
    </w:p>
    <w:p w14:paraId="0C3F9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1460FE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%% Исходные данные</w:t>
      </w:r>
    </w:p>
    <w:p w14:paraId="43EB26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матрица А</w:t>
      </w:r>
    </w:p>
    <w:p w14:paraId="1C891D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A=[ 2.0000 1.1100 0.6667 0.5000 0.4000 ;</w:t>
      </w:r>
    </w:p>
    <w:p w14:paraId="030916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1.1100 0.6667 0.5000 0.4000 0.3333 ;</w:t>
      </w:r>
    </w:p>
    <w:p w14:paraId="342E33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0.6667 0.5000 0.4000 0.3333 0.2857 ;</w:t>
      </w:r>
    </w:p>
    <w:p w14:paraId="6E49A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0.5000 0.4000 0.3333 0.2857 0.2500 ;</w:t>
      </w:r>
    </w:p>
    <w:p w14:paraId="1A3D7D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0.4000 0.3333 0.2857 0.2500 0.2222 ]</w:t>
      </w:r>
    </w:p>
    <w:p w14:paraId="14D12F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5859A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вектор правой части b</w:t>
      </w:r>
    </w:p>
    <w:p w14:paraId="3B3B36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b=[ 3.1167</w:t>
      </w:r>
    </w:p>
    <w:p w14:paraId="314261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2.0333</w:t>
      </w:r>
    </w:p>
    <w:p w14:paraId="3AB082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1.5429</w:t>
      </w:r>
    </w:p>
    <w:p w14:paraId="6D9D2D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1.2512</w:t>
      </w:r>
    </w:p>
    <w:p w14:paraId="6C41C6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1.0552 ]</w:t>
      </w:r>
    </w:p>
    <w:p w14:paraId="06DD1D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270EB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Векторы-столбцы матрицы A Инициализация</w:t>
      </w:r>
    </w:p>
    <w:p w14:paraId="7D7122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A1 = A(:,1)</w:t>
      </w:r>
    </w:p>
    <w:p w14:paraId="160DD0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A2 = A(:,2)</w:t>
      </w:r>
    </w:p>
    <w:p w14:paraId="52179C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A3 = A(:,3)</w:t>
      </w:r>
    </w:p>
    <w:p w14:paraId="5B4929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A4 = A(:,4)</w:t>
      </w:r>
    </w:p>
    <w:p w14:paraId="44B19C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A5 = A(:,5)</w:t>
      </w:r>
    </w:p>
    <w:p w14:paraId="3B6026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7F9FE0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Проекция и вычитание</w:t>
      </w:r>
    </w:p>
    <w:p w14:paraId="1CE3B5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Q1 = A1</w:t>
      </w:r>
    </w:p>
    <w:p w14:paraId="553FB9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714511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sum(A2.*Q1)/sum(Q1.*Q1)</w:t>
      </w:r>
    </w:p>
    <w:p w14:paraId="1A33F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Q2 = A2-C1*Q1</w:t>
      </w:r>
    </w:p>
    <w:p w14:paraId="08C6F0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79ACC1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sum(A3.*Q1)/sum(Q1.*Q1)</w:t>
      </w:r>
    </w:p>
    <w:p w14:paraId="4FC10A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sum(A3.*Q2)/sum(Q2.*Q2)</w:t>
      </w:r>
    </w:p>
    <w:p w14:paraId="7164C4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Q3 = A3-C1*Q1-C2*Q2</w:t>
      </w:r>
    </w:p>
    <w:p w14:paraId="29E3D8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FEDD8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sum(A4.*Q1)/sum(Q1.*Q1)</w:t>
      </w:r>
    </w:p>
    <w:p w14:paraId="25BD44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sum(A4.*Q2)/sum(Q2.*Q2)</w:t>
      </w:r>
    </w:p>
    <w:p w14:paraId="1C8582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C3 = sum(A4.*Q3)/sum(Q3.*Q3)</w:t>
      </w:r>
    </w:p>
    <w:p w14:paraId="7D0233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Q4 = A4-C1*Q1-C2*Q2-C3*Q3</w:t>
      </w:r>
    </w:p>
    <w:p w14:paraId="282E77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7C0D0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sum(A5.*Q1)/sum(Q1.*Q1)</w:t>
      </w:r>
    </w:p>
    <w:p w14:paraId="480B58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sum(A5.*Q2)/sum(Q2.*Q2)</w:t>
      </w:r>
    </w:p>
    <w:p w14:paraId="4B2EB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C3 = sum(A5.*Q3)/sum(Q3.*Q3)</w:t>
      </w:r>
    </w:p>
    <w:p w14:paraId="42CD19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C4 = sum(A5.*Q4)/sum(Q4.*Q4)</w:t>
      </w:r>
    </w:p>
    <w:p w14:paraId="69DC04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Q5 = A5-C1*Q1-C2*Q2-C3*Q3-C4*Q4</w:t>
      </w:r>
    </w:p>
    <w:p w14:paraId="06E132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E0C4D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Q матрицa Нормализация</w:t>
      </w:r>
    </w:p>
    <w:p w14:paraId="7EB699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Q(:,1) = Q1/norm(Q1)</w:t>
      </w:r>
    </w:p>
    <w:p w14:paraId="6728BB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Q(:,2) = Q2/norm(Q2)</w:t>
      </w:r>
    </w:p>
    <w:p w14:paraId="254EEF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Q(:,3) = Q3/norm(Q3)</w:t>
      </w:r>
    </w:p>
    <w:p w14:paraId="7E997F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Q(:,4) = Q4/norm(Q4)</w:t>
      </w:r>
    </w:p>
    <w:p w14:paraId="170AB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Q(:,5) = Q5/norm(Q5)</w:t>
      </w:r>
    </w:p>
    <w:p w14:paraId="66849B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7C1FBB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R = Q'*A</w:t>
      </w:r>
    </w:p>
    <w:p w14:paraId="04422B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y = Q'*b</w:t>
      </w:r>
    </w:p>
    <w:p w14:paraId="47A673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x = R\y</w:t>
      </w:r>
    </w:p>
    <w:p w14:paraId="2EF6ED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A*x-b</w:t>
      </w:r>
    </w:p>
    <w:p w14:paraId="15CE79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delta = norm(A*x-b)</w:t>
      </w:r>
    </w:p>
    <w:p w14:paraId="624716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1639D4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5D1F37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Получил:</w:t>
      </w:r>
    </w:p>
    <w:p w14:paraId="69E96B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Q =</w:t>
      </w:r>
    </w:p>
    <w:p w14:paraId="7E9637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 w14:paraId="60211D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0.8107   -0.4265   -0.3955    0.0670   -0.0027</w:t>
      </w:r>
    </w:p>
    <w:p w14:paraId="1E7C85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0.4499    0.0277    0.8925    0.0003   -0.0131</w:t>
      </w:r>
    </w:p>
    <w:p w14:paraId="5DD9C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0.2702    0.5364   -0.1478   -0.7142    0.3277</w:t>
      </w:r>
    </w:p>
    <w:p w14:paraId="3E8B6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0.2027    0.5328   -0.1305    0.1370   -0.7995</w:t>
      </w:r>
    </w:p>
    <w:p w14:paraId="63DC3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4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0.1621    0.4957   -0.0900    0.6831    0.5032</w:t>
      </w:r>
    </w:p>
    <w:p w14:paraId="773302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40"/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 w14:paraId="054BB7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>R =</w:t>
      </w:r>
    </w:p>
    <w:p w14:paraId="12389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 w14:paraId="64420C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2.4671    1.4700    0.9874    0.7738    0.6381</w:t>
      </w:r>
    </w:p>
    <w:p w14:paraId="57FB5D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-0.0000    0.1916    0.2632    0.2527    0.2352</w:t>
      </w:r>
    </w:p>
    <w:p w14:paraId="575F12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0.0000    0.0000    0.0543    0.0502    0.0445</w:t>
      </w:r>
    </w:p>
    <w:p w14:paraId="4B7A49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 0.0000    0.0000   -0.0000    0.0055    0.0089</w:t>
      </w:r>
    </w:p>
    <w:p w14:paraId="10E5F5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  <w:t xml:space="preserve">   -0.0000   -0.0000    0.0000    0.0000    0.0001</w:t>
      </w:r>
    </w:p>
    <w:p w14:paraId="092329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宋体" w:cs="Times New Roman"/>
          <w:b w:val="0"/>
          <w:bCs w:val="0"/>
          <w:i w:val="0"/>
          <w:iCs w:val="0"/>
          <w:kern w:val="0"/>
          <w:sz w:val="24"/>
          <w:szCs w:val="24"/>
          <w:lang w:val="en-US" w:eastAsia="zh-CN" w:bidi="ar"/>
        </w:rPr>
      </w:pPr>
    </w:p>
    <w:p w14:paraId="19B088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В результате получаем вектор:</w:t>
      </w:r>
    </w:p>
    <w:p w14:paraId="4E3658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4"/>
          <w:sz w:val="24"/>
          <w:szCs w:val="24"/>
          <w:lang w:val="ru-RU" w:eastAsia="zh-CN" w:bidi="ar"/>
        </w:rPr>
        <w:object>
          <v:shape id="_x0000_i1044" o:spt="75" type="#_x0000_t75" style="height:13.95pt;width: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DSEquations" ShapeID="_x0000_i1044" DrawAspect="Content" ObjectID="_1468075744" r:id="rId43">
            <o:LockedField>false</o:LockedField>
          </o:OLEObject>
        </w:object>
      </w:r>
    </w:p>
    <w:p w14:paraId="06B4BD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object>
          <v:shape id="_x0000_i1045" o:spt="75" type="#_x0000_t75" style="height:90pt;width:7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45" DrawAspect="Content" ObjectID="_1468075745" r:id="rId45">
            <o:LockedField>false</o:LockedField>
          </o:OLEObject>
        </w:object>
      </w:r>
    </w:p>
    <w:p w14:paraId="2C9D2C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68D42D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Для проверки решения найдем невязку:</w:t>
      </w:r>
    </w:p>
    <w:p w14:paraId="4F1F1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84"/>
          <w:sz w:val="24"/>
          <w:szCs w:val="24"/>
          <w:lang w:val="ru-RU" w:eastAsia="zh-CN" w:bidi="ar"/>
        </w:rPr>
        <w:object>
          <v:shape id="_x0000_i1046" o:spt="75" type="#_x0000_t75" style="height:90pt;width:12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DSEquations" ShapeID="_x0000_i1046" DrawAspect="Content" ObjectID="_1468075746" r:id="rId46">
            <o:LockedField>false</o:LockedField>
          </o:OLEObject>
        </w:object>
      </w:r>
    </w:p>
    <w:p w14:paraId="1DAF06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4AA5BC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10"/>
          <w:sz w:val="24"/>
          <w:szCs w:val="24"/>
          <w:lang w:val="ru-RU" w:eastAsia="zh-CN" w:bidi="ar"/>
        </w:rPr>
        <w:object>
          <v:shape id="_x0000_i1047" o:spt="75" type="#_x0000_t75" style="height:18pt;width:12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47" DrawAspect="Content" ObjectID="_1468075747" r:id="rId48">
            <o:LockedField>false</o:LockedField>
          </o:OLEObject>
        </w:object>
      </w:r>
    </w:p>
    <w:p w14:paraId="39B7AA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 xml:space="preserve">Получаем невязку равную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10"/>
          <w:sz w:val="28"/>
          <w:szCs w:val="28"/>
          <w:lang w:val="ru-RU" w:eastAsia="zh-CN" w:bidi="ar"/>
        </w:rPr>
        <w:object>
          <v:shape id="_x0000_i1048" o:spt="75" type="#_x0000_t75" style="height:18pt;width:64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 xml:space="preserve">, что значит СЛАУ была решена верна с погрешностью в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object>
          <v:shape id="_x0000_i1049" o:spt="75" type="#_x0000_t75" style="height:16pt;width:4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</w:p>
    <w:p w14:paraId="267701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Для возмущенной системой:</w:t>
      </w:r>
    </w:p>
    <w:p w14:paraId="3E68BC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69AA03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Для возмущенной системой:</w:t>
      </w:r>
    </w:p>
    <w:p w14:paraId="3353A3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A_disturbed = A</w:t>
      </w:r>
    </w:p>
    <w:p w14:paraId="27DEB7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A_disturbed(4, 1) = A(4, 1) + 0.01</w:t>
      </w:r>
    </w:p>
    <w:p w14:paraId="0017FF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A_disturbed(1, 4) = A(1, 4) + 0.01</w:t>
      </w:r>
    </w:p>
    <w:p w14:paraId="372524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5FCA8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A1 = A_disturbed(:,1)</w:t>
      </w:r>
    </w:p>
    <w:p w14:paraId="546760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A2 = A_disturbed(:,2)</w:t>
      </w:r>
    </w:p>
    <w:p w14:paraId="76E34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A3 = A_disturbed(:,3)</w:t>
      </w:r>
    </w:p>
    <w:p w14:paraId="5ABE11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A4 = A_disturbed(:,4)</w:t>
      </w:r>
    </w:p>
    <w:p w14:paraId="643DB6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A5 = A_disturbed(:,5)</w:t>
      </w:r>
    </w:p>
    <w:p w14:paraId="727D1F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2960A5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Проекция и вычитание</w:t>
      </w:r>
    </w:p>
    <w:p w14:paraId="38D58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Q1 = A1</w:t>
      </w:r>
    </w:p>
    <w:p w14:paraId="5DCF3D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09909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sum(A2.*Q1)/sum(Q1.*Q1)</w:t>
      </w:r>
    </w:p>
    <w:p w14:paraId="1957FB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Q2 = A2-C1*Q1</w:t>
      </w:r>
    </w:p>
    <w:p w14:paraId="4B30C3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C25B3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sum(A3.*Q1)/sum(Q1.*Q1)</w:t>
      </w:r>
    </w:p>
    <w:p w14:paraId="337616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sum(A3.*Q2)/sum(Q2.*Q2)</w:t>
      </w:r>
    </w:p>
    <w:p w14:paraId="2B2A54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Q3 = A3-C1*Q1-C2*Q2</w:t>
      </w:r>
    </w:p>
    <w:p w14:paraId="17B3BF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19FD97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sum(A4.*Q1)/sum(Q1.*Q1)</w:t>
      </w:r>
    </w:p>
    <w:p w14:paraId="2A3E21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sum(A4.*Q2)/sum(Q2.*Q2)</w:t>
      </w:r>
    </w:p>
    <w:p w14:paraId="440BDD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C3 = sum(A4.*Q3)/sum(Q3.*Q3)</w:t>
      </w:r>
    </w:p>
    <w:p w14:paraId="76FD84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Q4 = A4-C1*Q1-C2*Q2-C3*Q3</w:t>
      </w:r>
    </w:p>
    <w:p w14:paraId="6B2FB5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2E3D91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C1 = sum(A5.*Q1)/sum(Q1.*Q1)</w:t>
      </w:r>
    </w:p>
    <w:p w14:paraId="13D46E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C2 = sum(A5.*Q2)/sum(Q2.*Q2)</w:t>
      </w:r>
    </w:p>
    <w:p w14:paraId="3D0056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C3 = sum(A5.*Q3)/sum(Q3.*Q3)</w:t>
      </w:r>
    </w:p>
    <w:p w14:paraId="04F1BE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C4 = sum(A5.*Q4)/sum(Q4.*Q4)</w:t>
      </w:r>
    </w:p>
    <w:p w14:paraId="6D63C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Q5 = A5-C1*Q1-C2*Q2-C3*Q3-C4*Q4</w:t>
      </w:r>
    </w:p>
    <w:p w14:paraId="10C12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439F8C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% Q матрицa Нормализация</w:t>
      </w:r>
    </w:p>
    <w:p w14:paraId="77EEDB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Q(:,1) = Q1/norm(Q1)</w:t>
      </w:r>
    </w:p>
    <w:p w14:paraId="2ED5B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Q(:,2) = Q2/norm(Q2)</w:t>
      </w:r>
    </w:p>
    <w:p w14:paraId="08273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Q(:,3) = Q3/norm(Q3)</w:t>
      </w:r>
    </w:p>
    <w:p w14:paraId="43864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Q(:,4) = Q4/norm(Q4)</w:t>
      </w:r>
    </w:p>
    <w:p w14:paraId="20C345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Q(:,5) = Q5/norm(Q5)</w:t>
      </w:r>
    </w:p>
    <w:p w14:paraId="603D3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579A40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R = Q'*A</w:t>
      </w:r>
    </w:p>
    <w:p w14:paraId="1AE210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y = Q'*b</w:t>
      </w:r>
    </w:p>
    <w:p w14:paraId="1BE96E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x = R\y</w:t>
      </w:r>
    </w:p>
    <w:p w14:paraId="44A378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A*x-b</w:t>
      </w:r>
    </w:p>
    <w:p w14:paraId="065848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delta = norm(A*x-b)</w:t>
      </w:r>
    </w:p>
    <w:p w14:paraId="07E9D9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036061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E0AF8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Получил:</w:t>
      </w:r>
    </w:p>
    <w:p w14:paraId="1C5C1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Q =</w:t>
      </w:r>
    </w:p>
    <w:p w14:paraId="296EF3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0.8100   -0.4300   -0.3925    0.0702   -0.0050</w:t>
      </w:r>
    </w:p>
    <w:p w14:paraId="08DBF7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0.4495    0.0301    0.8916   -0.0152    0.0424</w:t>
      </w:r>
    </w:p>
    <w:p w14:paraId="62DC5F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0.2700    0.5464   -0.1772   -0.7440    0.2090</w:t>
      </w:r>
    </w:p>
    <w:p w14:paraId="622465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0.2065    0.5109   -0.0794    0.2462   -0.7933</w:t>
      </w:r>
    </w:p>
    <w:p w14:paraId="2CF81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4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0.1620    0.5046   -0.1154    0.6170    0.5702</w:t>
      </w:r>
    </w:p>
    <w:p w14:paraId="48BF7B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24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2C585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>R =</w:t>
      </w:r>
    </w:p>
    <w:p w14:paraId="65496E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2.4691    1.4704    0.9879    0.7824    0.6386</w:t>
      </w:r>
    </w:p>
    <w:p w14:paraId="4E5014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-0.0000    0.1885    0.2613    0.2469    0.2340</w:t>
      </w:r>
    </w:p>
    <w:p w14:paraId="40A9CD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0.0000    0.0000    0.0539    0.0459    0.0441</w:t>
      </w:r>
    </w:p>
    <w:p w14:paraId="0818BA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 0.0000    0.0000   -0.0000    0.0064    0.0091</w:t>
      </w:r>
    </w:p>
    <w:p w14:paraId="27922F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t xml:space="preserve">   -0.0000   -0.0000   -0.0000    0.0000    0.0002</w:t>
      </w:r>
    </w:p>
    <w:p w14:paraId="08B50D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В результате получаем вектор:</w:t>
      </w:r>
    </w:p>
    <w:p w14:paraId="3199D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  <w:object>
          <v:shape id="_x0000_i1050" o:spt="75" type="#_x0000_t75" style="height:13.95pt;width: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DSEquations" ShapeID="_x0000_i1050" DrawAspect="Content" ObjectID="_1468075750" r:id="rId53">
            <o:LockedField>false</o:LockedField>
          </o:OLEObject>
        </w:object>
      </w:r>
    </w:p>
    <w:p w14:paraId="4E740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84"/>
          <w:sz w:val="24"/>
          <w:szCs w:val="24"/>
          <w:lang w:val="ru-RU" w:eastAsia="zh-CN" w:bidi="ar"/>
        </w:rPr>
        <w:object>
          <v:shape id="_x0000_i1051" o:spt="75" type="#_x0000_t75" style="height:90pt;width:78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DSEquations" ShapeID="_x0000_i1051" DrawAspect="Content" ObjectID="_1468075751" r:id="rId54">
            <o:LockedField>false</o:LockedField>
          </o:OLEObject>
        </w:object>
      </w:r>
    </w:p>
    <w:p w14:paraId="51597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38D7B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Для проверки решения найдем невязку:</w:t>
      </w:r>
    </w:p>
    <w:p w14:paraId="2C1104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84"/>
          <w:sz w:val="24"/>
          <w:szCs w:val="24"/>
          <w:lang w:val="ru-RU" w:eastAsia="zh-CN" w:bidi="ar"/>
        </w:rPr>
        <w:object>
          <v:shape id="_x0000_i1052" o:spt="75" type="#_x0000_t75" style="height:90pt;width:12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DSEquations" ShapeID="_x0000_i1052" DrawAspect="Content" ObjectID="_1468075752" r:id="rId56">
            <o:LockedField>false</o:LockedField>
          </o:OLEObject>
        </w:object>
      </w:r>
    </w:p>
    <w:p w14:paraId="289165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</w:p>
    <w:p w14:paraId="5C3DF0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10"/>
          <w:sz w:val="24"/>
          <w:szCs w:val="24"/>
          <w:lang w:val="ru-RU" w:eastAsia="zh-CN" w:bidi="ar"/>
        </w:rPr>
        <w:object>
          <v:shape id="_x0000_i1053" o:spt="75" type="#_x0000_t75" style="height:18pt;width:12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DSEquations" ShapeID="_x0000_i1053" DrawAspect="Content" ObjectID="_1468075753" r:id="rId58">
            <o:LockedField>false</o:LockedField>
          </o:OLEObject>
        </w:object>
      </w:r>
    </w:p>
    <w:p w14:paraId="1D6CB8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 xml:space="preserve">Получаем невязку равную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10"/>
          <w:sz w:val="28"/>
          <w:szCs w:val="28"/>
          <w:lang w:val="ru-RU" w:eastAsia="zh-CN" w:bidi="ar"/>
        </w:rPr>
        <w:object>
          <v:shape id="_x0000_i1054" o:spt="75" type="#_x0000_t75" style="height:18pt;width:6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60">
            <o:LockedField>false</o:LockedField>
          </o:OLEObject>
        </w:objec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 xml:space="preserve">, что значит СЛАУ была решена верна с погрешностью в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object>
          <v:shape id="_x0000_i1055" o:spt="75" type="#_x0000_t75" style="height:16pt;width:4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62">
            <o:LockedField>false</o:LockedField>
          </o:OLEObject>
        </w:object>
      </w:r>
    </w:p>
    <w:p w14:paraId="5D24F3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Относительная погрешность решения:</w:t>
      </w:r>
    </w:p>
    <w:p w14:paraId="63CE44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position w:val="-14"/>
          <w:sz w:val="28"/>
          <w:szCs w:val="28"/>
          <w:lang w:val="ru-RU" w:eastAsia="zh-CN" w:bidi="ar"/>
        </w:rPr>
        <w:object>
          <v:shape id="_x0000_i1056" o:spt="75" type="#_x0000_t75" style="height:19pt;width:157.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DSEquations" ShapeID="_x0000_i1056" DrawAspect="Content" ObjectID="_1468075756" r:id="rId63">
            <o:LockedField>false</o:LockedField>
          </o:OLEObject>
        </w:objec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 xml:space="preserve"> </w:t>
      </w:r>
    </w:p>
    <w:p w14:paraId="37578C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lang w:val="ru-RU" w:eastAsia="zh-CN" w:bidi="ar"/>
        </w:rPr>
        <w:t>В резултате получим, что  решение оказалось полностью искаженным при возмущении системы</w:t>
      </w:r>
    </w:p>
    <w:sectPr>
      <w:pgSz w:w="11906" w:h="16838"/>
      <w:pgMar w:top="1134" w:right="1134" w:bottom="1134" w:left="1134" w:header="720" w:footer="720" w:gutter="0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AMGD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Symbo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101A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2DBA31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92DBA31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35F8F"/>
    <w:multiLevelType w:val="singleLevel"/>
    <w:tmpl w:val="FB835F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FDE3758"/>
    <w:multiLevelType w:val="multilevel"/>
    <w:tmpl w:val="1FDE375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rsids>
    <w:rsidRoot w:val="00C24993"/>
    <w:rsid w:val="00197BC5"/>
    <w:rsid w:val="0032065E"/>
    <w:rsid w:val="00C24993"/>
    <w:rsid w:val="00FD26B7"/>
    <w:rsid w:val="12ED7D39"/>
    <w:rsid w:val="4E84232C"/>
    <w:rsid w:val="53016111"/>
    <w:rsid w:val="5899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N w:val="0"/>
      <w:textAlignment w:val="baseline"/>
    </w:pPr>
    <w:rPr>
      <w:rFonts w:ascii="Liberation Serif" w:hAnsi="Liberation Serif" w:eastAsia="宋体" w:cs="Mangal"/>
      <w:kern w:val="3"/>
      <w:sz w:val="24"/>
      <w:szCs w:val="24"/>
      <w:lang w:val="ru-RU" w:eastAsia="zh-CN" w:bidi="hi-IN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paragraph" w:styleId="3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paragraph" w:styleId="4">
    <w:name w:val="List"/>
    <w:basedOn w:val="5"/>
    <w:uiPriority w:val="0"/>
  </w:style>
  <w:style w:type="paragraph" w:customStyle="1" w:styleId="5">
    <w:name w:val="Text body"/>
    <w:basedOn w:val="6"/>
    <w:uiPriority w:val="0"/>
    <w:pPr>
      <w:spacing w:after="140" w:line="276" w:lineRule="auto"/>
    </w:pPr>
  </w:style>
  <w:style w:type="paragraph" w:customStyle="1" w:styleId="6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宋体" w:cs="Mangal"/>
      <w:kern w:val="3"/>
      <w:sz w:val="24"/>
      <w:szCs w:val="24"/>
      <w:lang w:val="ru-RU" w:eastAsia="zh-CN" w:bidi="hi-IN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Обычный"/>
    <w:uiPriority w:val="0"/>
    <w:pPr>
      <w:suppressAutoHyphens/>
      <w:autoSpaceDN w:val="0"/>
      <w:textAlignment w:val="baseline"/>
    </w:pPr>
    <w:rPr>
      <w:rFonts w:ascii="Liberation Serif" w:hAnsi="Liberation Serif" w:eastAsia="宋体" w:cs="Mangal"/>
      <w:kern w:val="3"/>
      <w:sz w:val="24"/>
      <w:szCs w:val="24"/>
      <w:lang w:val="ru-RU" w:eastAsia="zh-CN" w:bidi="hi-IN"/>
    </w:rPr>
  </w:style>
  <w:style w:type="paragraph" w:customStyle="1" w:styleId="11">
    <w:name w:val="Heading"/>
    <w:basedOn w:val="6"/>
    <w:next w:val="5"/>
    <w:uiPriority w:val="0"/>
    <w:pPr>
      <w:keepNext/>
      <w:spacing w:before="240" w:after="120"/>
    </w:pPr>
    <w:rPr>
      <w:rFonts w:ascii="Liberation Sans" w:hAnsi="Liberation Sans" w:eastAsia="微软雅黑" w:cs="Liberation Sans"/>
      <w:sz w:val="28"/>
      <w:szCs w:val="28"/>
    </w:rPr>
  </w:style>
  <w:style w:type="paragraph" w:customStyle="1" w:styleId="12">
    <w:name w:val="Название объекта"/>
    <w:basedOn w:val="6"/>
    <w:uiPriority w:val="0"/>
    <w:pPr>
      <w:suppressLineNumbers/>
      <w:spacing w:before="120" w:after="120"/>
    </w:pPr>
    <w:rPr>
      <w:i/>
      <w:iCs/>
    </w:rPr>
  </w:style>
  <w:style w:type="paragraph" w:customStyle="1" w:styleId="13">
    <w:name w:val="Index"/>
    <w:basedOn w:val="6"/>
    <w:uiPriority w:val="0"/>
    <w:pPr>
      <w:suppressLineNumbers/>
    </w:pPr>
  </w:style>
  <w:style w:type="character" w:customStyle="1" w:styleId="14">
    <w:name w:val="Основной шрифт абзаца"/>
    <w:uiPriority w:val="0"/>
  </w:style>
  <w:style w:type="character" w:customStyle="1" w:styleId="15">
    <w:name w:val="Numbering Symbols"/>
    <w:uiPriority w:val="0"/>
  </w:style>
  <w:style w:type="character" w:customStyle="1" w:styleId="16">
    <w:name w:val="Bullet Symbols"/>
    <w:uiPriority w:val="0"/>
    <w:rPr>
      <w:rFonts w:ascii="OpenSymbol" w:hAnsi="OpenSymbol" w:eastAsia="OpenSymbol" w:cs="OpenSymbol"/>
    </w:rPr>
  </w:style>
  <w:style w:type="character" w:customStyle="1" w:styleId="17">
    <w:name w:val="页眉 字符"/>
    <w:basedOn w:val="9"/>
    <w:link w:val="3"/>
    <w:qFormat/>
    <w:uiPriority w:val="99"/>
    <w:rPr>
      <w:sz w:val="18"/>
      <w:szCs w:val="16"/>
    </w:rPr>
  </w:style>
  <w:style w:type="character" w:customStyle="1" w:styleId="18">
    <w:name w:val="页脚 字符"/>
    <w:basedOn w:val="9"/>
    <w:link w:val="2"/>
    <w:qFormat/>
    <w:uiPriority w:val="99"/>
    <w:rPr>
      <w:sz w:val="18"/>
      <w:szCs w:val="16"/>
    </w:rPr>
  </w:style>
  <w:style w:type="paragraph" w:customStyle="1" w:styleId="19">
    <w:name w:val="MTDisplayEquation"/>
    <w:basedOn w:val="6"/>
    <w:next w:val="1"/>
    <w:uiPriority w:val="0"/>
    <w:pPr>
      <w:tabs>
        <w:tab w:val="center" w:pos="4820"/>
        <w:tab w:val="right" w:pos="9640"/>
      </w:tabs>
    </w:pPr>
  </w:style>
  <w:style w:type="paragraph" w:customStyle="1" w:styleId="20">
    <w:name w:val="Обычный1"/>
    <w:qFormat/>
    <w:uiPriority w:val="0"/>
    <w:pPr>
      <w:widowControl w:val="0"/>
    </w:pPr>
    <w:rPr>
      <w:rFonts w:ascii="Times New Roman" w:hAnsi="Times New Roman" w:eastAsia="宋体" w:cs="Times New Roman"/>
      <w:snapToGrid w:val="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7" Type="http://schemas.openxmlformats.org/officeDocument/2006/relationships/fontTable" Target="fontTable.xml"/><Relationship Id="rId66" Type="http://schemas.openxmlformats.org/officeDocument/2006/relationships/numbering" Target="numbering.xml"/><Relationship Id="rId65" Type="http://schemas.openxmlformats.org/officeDocument/2006/relationships/customXml" Target="../customXml/item1.xml"/><Relationship Id="rId64" Type="http://schemas.openxmlformats.org/officeDocument/2006/relationships/image" Target="media/image28.wmf"/><Relationship Id="rId63" Type="http://schemas.openxmlformats.org/officeDocument/2006/relationships/oleObject" Target="embeddings/oleObject32.bin"/><Relationship Id="rId62" Type="http://schemas.openxmlformats.org/officeDocument/2006/relationships/oleObject" Target="embeddings/oleObject31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7.bin"/><Relationship Id="rId53" Type="http://schemas.openxmlformats.org/officeDocument/2006/relationships/oleObject" Target="embeddings/oleObject26.bin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jpeg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oleObject" Target="embeddings/oleObject21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6\AppData\Local\Kingsoft\WPS%20Office\12.1.0.18912\2020_Spring_&#1063;&#1052;&#1051;&#1040;_&#1057;&#1052;1_&#1057;&#1087;&#1077;&#1094;&#1080;&#1072;&#1083;&#1080;&#1089;&#1090;&#1099;_&#1044;&#1047;.odt\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1097</Words>
  <Characters>6768</Characters>
  <Lines>44</Lines>
  <Paragraphs>12</Paragraphs>
  <TotalTime>85</TotalTime>
  <ScaleCrop>false</ScaleCrop>
  <LinksUpToDate>false</LinksUpToDate>
  <CharactersWithSpaces>8004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2024-11-28T20:08:00Z</dcterms:created>
  <dc:creator>刘凯</dc:creator>
  <cp:lastModifiedBy>LYF</cp:lastModifiedBy>
  <dcterms:modified xsi:type="dcterms:W3CDTF">2024-12-25T08:29:04Z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2052-12.1.0.19302</vt:lpwstr>
  </property>
  <property fmtid="{D5CDD505-2E9C-101B-9397-08002B2CF9AE}" pid="4" name="ICV">
    <vt:lpwstr>BA08E8597F6044D4BD635D80D2551F2A_12</vt:lpwstr>
  </property>
  <property fmtid="{D5CDD505-2E9C-101B-9397-08002B2CF9AE}" pid="5" name="MTEquationNumber2">
    <vt:lpwstr>(#S1.#E1)</vt:lpwstr>
  </property>
  <property fmtid="{D5CDD505-2E9C-101B-9397-08002B2CF9AE}" pid="6" name="KSOTemplateDocerSaveRecord">
    <vt:lpwstr>eyJoZGlkIjoiNGQ2MjUxZGU3YjkyYmNjZTkzMDJkNmZkYjMyMmQ3MGEiLCJ1c2VySWQiOiIzMDM2ODAzNTkifQ==</vt:lpwstr>
  </property>
</Properties>
</file>